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  <w:rPr>
          <w:highlight w:val="none"/>
        </w:rPr>
      </w:pPr>
      <w:r>
        <w:t xml:space="preserve">учреждение высшего образования</w:t>
      </w:r>
      <w:r/>
    </w:p>
    <w:p>
      <w:pPr>
        <w:jc w:val="center"/>
        <w:spacing w:after="0"/>
      </w:pPr>
      <w:r>
        <w:rPr>
          <w:highlight w:val="none"/>
        </w:rPr>
        <w:t xml:space="preserve">{{university}}</w:t>
      </w:r>
      <w:r>
        <w:rPr>
          <w:highlight w:val="none"/>
        </w:rPr>
      </w:r>
      <w:r/>
    </w:p>
    <w:p>
      <w:pPr>
        <w:jc w:val="center"/>
        <w:spacing w:after="0"/>
      </w:pPr>
      <w:r>
        <w:t xml:space="preserve">{{cathedra}}</w:t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{{group}}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839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9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{{city}}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43"/>
        <w:contextualSpacing w:val="false"/>
        <w:jc w:val="center"/>
        <w:rPr>
          <w:highlight w:val="none"/>
        </w:rPr>
        <w:suppressLineNumbers w:val="0"/>
      </w:pPr>
      <w:r>
        <w:t xml:space="preserve">Цель </w:t>
      </w:r>
      <w:r>
        <w:t xml:space="preserve">р</w:t>
      </w:r>
      <w:r>
        <w:t xml:space="preserve">аботы</w:t>
      </w:r>
      <w:r>
        <w:rPr>
          <w:caps/>
          <w:smallCaps w:val="false"/>
        </w:rPr>
      </w:r>
      <w:r/>
    </w:p>
    <w:p>
      <w:pPr>
        <w:rPr>
          <w:highlight w:val="none"/>
        </w:rPr>
        <w:suppressLineNumbers w:val="0"/>
      </w:pPr>
      <w:r>
        <w:rPr>
          <w:highlight w:val="none"/>
        </w:rPr>
        <w:t xml:space="preserve">{{goal}}</w:t>
      </w:r>
      <w:r>
        <w:rPr>
          <w:highlight w:val="none"/>
        </w:rPr>
      </w:r>
      <w:r/>
    </w:p>
    <w:p>
      <w:pPr>
        <w:pStyle w:val="835"/>
        <w:contextualSpacing w:val="false"/>
        <w:jc w:val="center"/>
        <w:suppressLineNumbers w:val="0"/>
      </w:pPr>
      <w:r>
        <w:t xml:space="preserve">Выпол</w:t>
      </w:r>
      <w:r>
        <w:t xml:space="preserve">нение работы</w:t>
      </w:r>
      <w:r/>
    </w:p>
    <w:p>
      <w:pPr>
        <w:pStyle w:val="836"/>
        <w:contextualSpacing w:val="false"/>
        <w:jc w:val="left"/>
        <w:suppressLineNumbers w:val="0"/>
      </w:pPr>
      <w:r>
        <w:t xml:space="preserve">Исхо</w:t>
      </w:r>
      <w:r>
        <w:t xml:space="preserve">дный код</w:t>
      </w:r>
      <w:r/>
    </w:p>
    <w:p>
      <w:pPr>
        <w:pStyle w:val="841"/>
        <w:jc w:val="left"/>
      </w:pPr>
      <w:r>
        <w:t xml:space="preserve">{{source}}</w:t>
      </w:r>
      <w:r/>
    </w:p>
    <w:p>
      <w:pPr>
        <w:pStyle w:val="836"/>
      </w:pPr>
      <w:r>
        <w:t xml:space="preserve">Тестирование</w:t>
      </w:r>
      <w:r/>
    </w:p>
    <w:p>
      <w:pPr>
        <w:jc w:val="center"/>
      </w:pPr>
      <w:r>
        <w:t xml:space="preserve">{{testing}}</w:t>
      </w:r>
      <w:r/>
    </w:p>
    <w:p>
      <w:pPr>
        <w:pStyle w:val="843"/>
        <w:rPr>
          <w:highlight w:val="none"/>
        </w:rPr>
      </w:pPr>
      <w:r>
        <w:t xml:space="preserve">Вывод</w:t>
      </w:r>
      <w:r/>
    </w:p>
    <w:p>
      <w:pPr>
        <w:rPr>
          <w:highlight w:val="none"/>
        </w:rPr>
      </w:pPr>
      <w:r>
        <w:rPr>
          <w:highlight w:val="none"/>
        </w:rPr>
        <w:t xml:space="preserve">{{summary}}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5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836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table of figures"/>
    <w:basedOn w:val="650"/>
    <w:next w:val="650"/>
    <w:uiPriority w:val="99"/>
    <w:unhideWhenUsed/>
    <w:pPr>
      <w:spacing w:after="0" w:afterAutospacing="0"/>
    </w:pPr>
  </w:style>
  <w:style w:type="character" w:styleId="637">
    <w:name w:val="Heading 1 Char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38">
    <w:name w:val="Heading 6 Char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39">
    <w:name w:val="Heading 7 Char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0">
    <w:name w:val="Heading 8 Char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41">
    <w:name w:val="Heading 9 Char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character" w:styleId="642">
    <w:name w:val="Title Char"/>
    <w:basedOn w:val="660"/>
    <w:link w:val="674"/>
    <w:uiPriority w:val="10"/>
    <w:rPr>
      <w:sz w:val="48"/>
      <w:szCs w:val="48"/>
    </w:rPr>
  </w:style>
  <w:style w:type="character" w:styleId="643">
    <w:name w:val="Subtitle Char"/>
    <w:basedOn w:val="660"/>
    <w:link w:val="676"/>
    <w:uiPriority w:val="11"/>
    <w:rPr>
      <w:sz w:val="24"/>
      <w:szCs w:val="24"/>
    </w:rPr>
  </w:style>
  <w:style w:type="character" w:styleId="644">
    <w:name w:val="Quote Char"/>
    <w:link w:val="678"/>
    <w:uiPriority w:val="29"/>
    <w:rPr>
      <w:i/>
    </w:rPr>
  </w:style>
  <w:style w:type="character" w:styleId="645">
    <w:name w:val="Intense Quote Char"/>
    <w:link w:val="680"/>
    <w:uiPriority w:val="30"/>
    <w:rPr>
      <w:i/>
    </w:rPr>
  </w:style>
  <w:style w:type="character" w:styleId="646">
    <w:name w:val="Header Char"/>
    <w:basedOn w:val="660"/>
    <w:link w:val="682"/>
    <w:uiPriority w:val="99"/>
  </w:style>
  <w:style w:type="character" w:styleId="647">
    <w:name w:val="Caption Char"/>
    <w:basedOn w:val="829"/>
    <w:link w:val="684"/>
    <w:uiPriority w:val="99"/>
  </w:style>
  <w:style w:type="character" w:styleId="648">
    <w:name w:val="Footnote Text Char"/>
    <w:link w:val="812"/>
    <w:uiPriority w:val="99"/>
    <w:rPr>
      <w:sz w:val="18"/>
    </w:rPr>
  </w:style>
  <w:style w:type="character" w:styleId="649">
    <w:name w:val="Endnote Text Char"/>
    <w:link w:val="815"/>
    <w:uiPriority w:val="99"/>
    <w:rPr>
      <w:sz w:val="20"/>
    </w:rPr>
  </w:style>
  <w:style w:type="paragraph" w:styleId="650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709" w:afterAutospacing="0"/>
    </w:pPr>
  </w:style>
  <w:style w:type="paragraph" w:styleId="651">
    <w:name w:val="Heading 1"/>
    <w:basedOn w:val="650"/>
    <w:next w:val="650"/>
    <w:link w:val="663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652">
    <w:name w:val="Heading 2"/>
    <w:basedOn w:val="650"/>
    <w:next w:val="650"/>
    <w:link w:val="834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53">
    <w:name w:val="Heading 3"/>
    <w:basedOn w:val="650"/>
    <w:next w:val="650"/>
    <w:link w:val="831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654">
    <w:name w:val="Heading 4"/>
    <w:basedOn w:val="650"/>
    <w:next w:val="650"/>
    <w:link w:val="832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655">
    <w:name w:val="Heading 5"/>
    <w:basedOn w:val="650"/>
    <w:next w:val="650"/>
    <w:link w:val="833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656">
    <w:name w:val="Heading 6"/>
    <w:basedOn w:val="650"/>
    <w:next w:val="650"/>
    <w:link w:val="668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657">
    <w:name w:val="Heading 7"/>
    <w:basedOn w:val="650"/>
    <w:next w:val="650"/>
    <w:link w:val="669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658">
    <w:name w:val="Heading 8"/>
    <w:basedOn w:val="650"/>
    <w:next w:val="650"/>
    <w:link w:val="670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659">
    <w:name w:val="Heading 9"/>
    <w:basedOn w:val="650"/>
    <w:next w:val="650"/>
    <w:link w:val="671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character" w:styleId="663" w:customStyle="1">
    <w:name w:val="Заголовок 1 Знак"/>
    <w:basedOn w:val="660"/>
    <w:link w:val="651"/>
    <w:uiPriority w:val="9"/>
    <w:rPr>
      <w:rFonts w:ascii="Arial" w:hAnsi="Arial" w:cs="Arial" w:eastAsia="Arial"/>
      <w:sz w:val="40"/>
      <w:szCs w:val="40"/>
    </w:rPr>
  </w:style>
  <w:style w:type="character" w:styleId="664" w:customStyle="1">
    <w:name w:val="Heading 2 Char"/>
    <w:basedOn w:val="660"/>
    <w:uiPriority w:val="9"/>
    <w:rPr>
      <w:rFonts w:ascii="Arial" w:hAnsi="Arial" w:cs="Arial" w:eastAsia="Arial"/>
      <w:sz w:val="34"/>
    </w:rPr>
  </w:style>
  <w:style w:type="character" w:styleId="665" w:customStyle="1">
    <w:name w:val="Heading 3 Char"/>
    <w:basedOn w:val="660"/>
    <w:uiPriority w:val="9"/>
    <w:rPr>
      <w:rFonts w:ascii="Arial" w:hAnsi="Arial" w:cs="Arial" w:eastAsia="Arial"/>
      <w:sz w:val="30"/>
      <w:szCs w:val="30"/>
    </w:rPr>
  </w:style>
  <w:style w:type="character" w:styleId="666" w:customStyle="1">
    <w:name w:val="Heading 4 Char"/>
    <w:basedOn w:val="660"/>
    <w:uiPriority w:val="9"/>
    <w:rPr>
      <w:rFonts w:ascii="Arial" w:hAnsi="Arial" w:cs="Arial" w:eastAsia="Arial"/>
      <w:b/>
      <w:bCs/>
      <w:sz w:val="26"/>
      <w:szCs w:val="26"/>
    </w:rPr>
  </w:style>
  <w:style w:type="character" w:styleId="667" w:customStyle="1">
    <w:name w:val="Heading 5 Char"/>
    <w:basedOn w:val="660"/>
    <w:uiPriority w:val="9"/>
    <w:rPr>
      <w:rFonts w:ascii="Arial" w:hAnsi="Arial" w:cs="Arial" w:eastAsia="Arial"/>
      <w:b/>
      <w:bCs/>
      <w:sz w:val="24"/>
      <w:szCs w:val="24"/>
    </w:rPr>
  </w:style>
  <w:style w:type="character" w:styleId="668" w:customStyle="1">
    <w:name w:val="Заголовок 6 Знак"/>
    <w:basedOn w:val="660"/>
    <w:link w:val="656"/>
    <w:uiPriority w:val="9"/>
    <w:rPr>
      <w:rFonts w:ascii="Arial" w:hAnsi="Arial" w:cs="Arial" w:eastAsia="Arial"/>
      <w:b/>
      <w:bCs/>
      <w:sz w:val="22"/>
      <w:szCs w:val="22"/>
    </w:rPr>
  </w:style>
  <w:style w:type="character" w:styleId="669" w:customStyle="1">
    <w:name w:val="Заголовок 7 Знак"/>
    <w:basedOn w:val="660"/>
    <w:link w:val="6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0" w:customStyle="1">
    <w:name w:val="Заголовок 8 Знак"/>
    <w:basedOn w:val="66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character" w:styleId="671" w:customStyle="1">
    <w:name w:val="Заголовок 9 Знак"/>
    <w:basedOn w:val="66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650"/>
    <w:uiPriority w:val="34"/>
    <w:pPr>
      <w:contextualSpacing w:val="true"/>
      <w:ind w:left="720"/>
    </w:pPr>
  </w:style>
  <w:style w:type="paragraph" w:styleId="673">
    <w:name w:val="No Spacing"/>
    <w:uiPriority w:val="1"/>
  </w:style>
  <w:style w:type="paragraph" w:styleId="674">
    <w:name w:val="Title"/>
    <w:basedOn w:val="650"/>
    <w:next w:val="650"/>
    <w:link w:val="675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 w:customStyle="1">
    <w:name w:val="Название Знак"/>
    <w:basedOn w:val="660"/>
    <w:link w:val="674"/>
    <w:uiPriority w:val="10"/>
    <w:rPr>
      <w:sz w:val="48"/>
      <w:szCs w:val="48"/>
    </w:rPr>
  </w:style>
  <w:style w:type="paragraph" w:styleId="676">
    <w:name w:val="Subtitle"/>
    <w:basedOn w:val="650"/>
    <w:next w:val="650"/>
    <w:link w:val="677"/>
    <w:uiPriority w:val="11"/>
    <w:rPr>
      <w:sz w:val="24"/>
      <w:szCs w:val="24"/>
    </w:rPr>
    <w:pPr>
      <w:spacing w:after="200" w:before="200"/>
    </w:pPr>
  </w:style>
  <w:style w:type="character" w:styleId="677" w:customStyle="1">
    <w:name w:val="Подзаголовок Знак"/>
    <w:basedOn w:val="660"/>
    <w:link w:val="676"/>
    <w:uiPriority w:val="11"/>
    <w:rPr>
      <w:sz w:val="24"/>
      <w:szCs w:val="24"/>
    </w:rPr>
  </w:style>
  <w:style w:type="paragraph" w:styleId="678">
    <w:name w:val="Quote"/>
    <w:basedOn w:val="650"/>
    <w:next w:val="650"/>
    <w:link w:val="679"/>
    <w:uiPriority w:val="29"/>
    <w:rPr>
      <w:i/>
    </w:rPr>
    <w:pPr>
      <w:ind w:left="720" w:right="720"/>
    </w:pPr>
  </w:style>
  <w:style w:type="character" w:styleId="679" w:customStyle="1">
    <w:name w:val="Цитата 2 Знак"/>
    <w:link w:val="678"/>
    <w:uiPriority w:val="29"/>
    <w:rPr>
      <w:i/>
    </w:rPr>
  </w:style>
  <w:style w:type="paragraph" w:styleId="680">
    <w:name w:val="Intense Quote"/>
    <w:basedOn w:val="650"/>
    <w:next w:val="650"/>
    <w:link w:val="681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 w:customStyle="1">
    <w:name w:val="Выделенная цитата Знак"/>
    <w:link w:val="680"/>
    <w:uiPriority w:val="30"/>
    <w:rPr>
      <w:i/>
    </w:rPr>
  </w:style>
  <w:style w:type="paragraph" w:styleId="682">
    <w:name w:val="Header"/>
    <w:basedOn w:val="650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 w:customStyle="1">
    <w:name w:val="Верхний колонтитул Знак"/>
    <w:basedOn w:val="660"/>
    <w:link w:val="682"/>
    <w:uiPriority w:val="99"/>
  </w:style>
  <w:style w:type="paragraph" w:styleId="684">
    <w:name w:val="Footer"/>
    <w:basedOn w:val="650"/>
    <w:link w:val="6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 w:customStyle="1">
    <w:name w:val="Footer Char"/>
    <w:basedOn w:val="660"/>
    <w:uiPriority w:val="99"/>
  </w:style>
  <w:style w:type="character" w:styleId="686" w:customStyle="1">
    <w:name w:val="Нижний колонтитул Знак"/>
    <w:link w:val="684"/>
    <w:uiPriority w:val="99"/>
  </w:style>
  <w:style w:type="table" w:styleId="687" w:customStyle="1">
    <w:name w:val="Table Grid Light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8" w:customStyle="1">
    <w:name w:val="Plain Table 1"/>
    <w:basedOn w:val="661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2"/>
    <w:basedOn w:val="661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3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 w:customStyle="1">
    <w:name w:val="Plain Table 4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Plain Table 5"/>
    <w:basedOn w:val="66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 w:customStyle="1">
    <w:name w:val="Grid Table 1 Light"/>
    <w:basedOn w:val="661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2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2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"/>
    <w:basedOn w:val="661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 - Accent 1"/>
    <w:basedOn w:val="661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2"/>
    <w:basedOn w:val="661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3"/>
    <w:basedOn w:val="661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4"/>
    <w:basedOn w:val="661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5"/>
    <w:basedOn w:val="661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6"/>
    <w:basedOn w:val="661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4"/>
    <w:basedOn w:val="661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 w:customStyle="1">
    <w:name w:val="Grid Table 4 - Accent 1"/>
    <w:basedOn w:val="661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6" w:customStyle="1">
    <w:name w:val="Grid Table 4 - Accent 2"/>
    <w:basedOn w:val="661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7" w:customStyle="1">
    <w:name w:val="Grid Table 4 - Accent 3"/>
    <w:basedOn w:val="661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8" w:customStyle="1">
    <w:name w:val="Grid Table 4 - Accent 4"/>
    <w:basedOn w:val="661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9" w:customStyle="1">
    <w:name w:val="Grid Table 4 - Accent 5"/>
    <w:basedOn w:val="661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0" w:customStyle="1">
    <w:name w:val="Grid Table 4 - Accent 6"/>
    <w:basedOn w:val="661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1" w:customStyle="1">
    <w:name w:val="Grid Table 5 Dark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2" w:customStyle="1">
    <w:name w:val="Grid Table 5 Dark- Accent 1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 - Accent 2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3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- Accent 4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5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6"/>
    <w:basedOn w:val="661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6 Colorful"/>
    <w:basedOn w:val="661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9" w:customStyle="1">
    <w:name w:val="Grid Table 6 Colorful - Accent 1"/>
    <w:basedOn w:val="661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0" w:customStyle="1">
    <w:name w:val="Grid Table 6 Colorful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1" w:customStyle="1">
    <w:name w:val="Grid Table 6 Colorful - Accent 3"/>
    <w:basedOn w:val="661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2" w:customStyle="1">
    <w:name w:val="Grid Table 6 Colorful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3" w:customStyle="1">
    <w:name w:val="Grid Table 6 Colorful - Accent 5"/>
    <w:basedOn w:val="661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Grid Table 6 Colorful - Accent 6"/>
    <w:basedOn w:val="661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5" w:customStyle="1">
    <w:name w:val="Grid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6" w:customStyle="1">
    <w:name w:val="Grid Table 7 Colorful - Accent 1"/>
    <w:basedOn w:val="661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3"/>
    <w:basedOn w:val="661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5"/>
    <w:basedOn w:val="661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Grid Table 7 Colorful - Accent 6"/>
    <w:basedOn w:val="661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2" w:customStyle="1">
    <w:name w:val="List Table 1 Light"/>
    <w:basedOn w:val="661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 - Accent 1"/>
    <w:basedOn w:val="661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2"/>
    <w:basedOn w:val="661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3"/>
    <w:basedOn w:val="661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4"/>
    <w:basedOn w:val="661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5"/>
    <w:basedOn w:val="661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6"/>
    <w:basedOn w:val="661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2"/>
    <w:basedOn w:val="661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0" w:customStyle="1">
    <w:name w:val="List Table 2 - Accent 1"/>
    <w:basedOn w:val="661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1" w:customStyle="1">
    <w:name w:val="List Table 2 - Accent 2"/>
    <w:basedOn w:val="661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2" w:customStyle="1">
    <w:name w:val="List Table 2 - Accent 3"/>
    <w:basedOn w:val="661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3" w:customStyle="1">
    <w:name w:val="List Table 2 - Accent 4"/>
    <w:basedOn w:val="661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4" w:customStyle="1">
    <w:name w:val="List Table 2 - Accent 5"/>
    <w:basedOn w:val="661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5" w:customStyle="1">
    <w:name w:val="List Table 2 - Accent 6"/>
    <w:basedOn w:val="661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6" w:customStyle="1">
    <w:name w:val="List Table 3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1"/>
    <w:basedOn w:val="661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2"/>
    <w:basedOn w:val="661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3"/>
    <w:basedOn w:val="661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4"/>
    <w:basedOn w:val="661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5"/>
    <w:basedOn w:val="661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6"/>
    <w:basedOn w:val="661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"/>
    <w:basedOn w:val="661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1"/>
    <w:basedOn w:val="661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2"/>
    <w:basedOn w:val="661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3"/>
    <w:basedOn w:val="661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4"/>
    <w:basedOn w:val="661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5"/>
    <w:basedOn w:val="661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6"/>
    <w:basedOn w:val="661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5 Dark"/>
    <w:basedOn w:val="661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1"/>
    <w:basedOn w:val="661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2"/>
    <w:basedOn w:val="661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3"/>
    <w:basedOn w:val="661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4"/>
    <w:basedOn w:val="661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5"/>
    <w:basedOn w:val="661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6"/>
    <w:basedOn w:val="661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6 Colorful"/>
    <w:basedOn w:val="661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8" w:customStyle="1">
    <w:name w:val="List Table 6 Colorful - Accent 1"/>
    <w:basedOn w:val="661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9" w:customStyle="1">
    <w:name w:val="List Table 6 Colorful - Accent 2"/>
    <w:basedOn w:val="661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0" w:customStyle="1">
    <w:name w:val="List Table 6 Colorful - Accent 3"/>
    <w:basedOn w:val="661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1" w:customStyle="1">
    <w:name w:val="List Table 6 Colorful - Accent 4"/>
    <w:basedOn w:val="661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2" w:customStyle="1">
    <w:name w:val="List Table 6 Colorful - Accent 5"/>
    <w:basedOn w:val="661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3" w:customStyle="1">
    <w:name w:val="List Table 6 Colorful - Accent 6"/>
    <w:basedOn w:val="661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4" w:customStyle="1">
    <w:name w:val="List Table 7 Colorful"/>
    <w:basedOn w:val="661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5" w:customStyle="1">
    <w:name w:val="List Table 7 Colorful - Accent 1"/>
    <w:basedOn w:val="661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2"/>
    <w:basedOn w:val="661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3"/>
    <w:basedOn w:val="661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4"/>
    <w:basedOn w:val="661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5"/>
    <w:basedOn w:val="661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st Table 7 Colorful - Accent 6"/>
    <w:basedOn w:val="661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1" w:customStyle="1">
    <w:name w:val="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2" w:customStyle="1">
    <w:name w:val="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3" w:customStyle="1">
    <w:name w:val="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4" w:customStyle="1">
    <w:name w:val="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5" w:customStyle="1">
    <w:name w:val="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6" w:customStyle="1">
    <w:name w:val="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797" w:customStyle="1">
    <w:name w:val="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8" w:customStyle="1">
    <w:name w:val="Bordered &amp; Lined - Accent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9" w:customStyle="1">
    <w:name w:val="Bordered &amp; Lined - Accent 1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0" w:customStyle="1">
    <w:name w:val="Bordered &amp; Lined - Accent 2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1" w:customStyle="1">
    <w:name w:val="Bordered &amp; Lined - Accent 3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2" w:customStyle="1">
    <w:name w:val="Bordered &amp; Lined - Accent 4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3" w:customStyle="1">
    <w:name w:val="Bordered &amp; Lined - Accent 5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4" w:customStyle="1">
    <w:name w:val="Bordered &amp; Lined - Accent 6"/>
    <w:basedOn w:val="661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5" w:customStyle="1">
    <w:name w:val="Bordered"/>
    <w:basedOn w:val="661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6" w:customStyle="1">
    <w:name w:val="Bordered - Accent 1"/>
    <w:basedOn w:val="661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7" w:customStyle="1">
    <w:name w:val="Bordered - Accent 2"/>
    <w:basedOn w:val="661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8" w:customStyle="1">
    <w:name w:val="Bordered - Accent 3"/>
    <w:basedOn w:val="661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9" w:customStyle="1">
    <w:name w:val="Bordered - Accent 4"/>
    <w:basedOn w:val="661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0" w:customStyle="1">
    <w:name w:val="Bordered - Accent 5"/>
    <w:basedOn w:val="661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1" w:customStyle="1">
    <w:name w:val="Bordered - Accent 6"/>
    <w:basedOn w:val="661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12">
    <w:name w:val="footnote text"/>
    <w:basedOn w:val="650"/>
    <w:link w:val="813"/>
    <w:uiPriority w:val="99"/>
    <w:semiHidden/>
    <w:unhideWhenUsed/>
    <w:rPr>
      <w:sz w:val="18"/>
    </w:rPr>
    <w:pPr>
      <w:spacing w:lineRule="auto" w:line="240" w:after="40"/>
    </w:pPr>
  </w:style>
  <w:style w:type="character" w:styleId="813" w:customStyle="1">
    <w:name w:val="Текст сноски Знак"/>
    <w:link w:val="812"/>
    <w:uiPriority w:val="99"/>
    <w:rPr>
      <w:sz w:val="18"/>
    </w:rPr>
  </w:style>
  <w:style w:type="character" w:styleId="814">
    <w:name w:val="footnote reference"/>
    <w:basedOn w:val="660"/>
    <w:uiPriority w:val="99"/>
    <w:unhideWhenUsed/>
    <w:rPr>
      <w:vertAlign w:val="superscript"/>
    </w:rPr>
  </w:style>
  <w:style w:type="paragraph" w:styleId="815">
    <w:name w:val="endnote text"/>
    <w:basedOn w:val="650"/>
    <w:link w:val="816"/>
    <w:uiPriority w:val="99"/>
    <w:semiHidden/>
    <w:unhideWhenUsed/>
    <w:rPr>
      <w:sz w:val="20"/>
    </w:rPr>
    <w:pPr>
      <w:spacing w:lineRule="auto" w:line="240" w:after="0"/>
    </w:pPr>
  </w:style>
  <w:style w:type="character" w:styleId="816" w:customStyle="1">
    <w:name w:val="Текст концевой сноски Знак"/>
    <w:link w:val="815"/>
    <w:uiPriority w:val="99"/>
    <w:rPr>
      <w:sz w:val="20"/>
    </w:rPr>
  </w:style>
  <w:style w:type="character" w:styleId="817">
    <w:name w:val="endnote reference"/>
    <w:basedOn w:val="660"/>
    <w:uiPriority w:val="99"/>
    <w:semiHidden/>
    <w:unhideWhenUsed/>
    <w:rPr>
      <w:vertAlign w:val="superscript"/>
    </w:rPr>
  </w:style>
  <w:style w:type="paragraph" w:styleId="818">
    <w:name w:val="toc 1"/>
    <w:basedOn w:val="650"/>
    <w:next w:val="650"/>
    <w:uiPriority w:val="39"/>
    <w:unhideWhenUsed/>
    <w:pPr>
      <w:spacing w:after="57"/>
    </w:pPr>
  </w:style>
  <w:style w:type="paragraph" w:styleId="819">
    <w:name w:val="toc 2"/>
    <w:basedOn w:val="650"/>
    <w:next w:val="650"/>
    <w:uiPriority w:val="39"/>
    <w:unhideWhenUsed/>
    <w:pPr>
      <w:ind w:left="283"/>
      <w:spacing w:after="57"/>
    </w:pPr>
  </w:style>
  <w:style w:type="paragraph" w:styleId="820">
    <w:name w:val="toc 3"/>
    <w:basedOn w:val="650"/>
    <w:next w:val="650"/>
    <w:uiPriority w:val="39"/>
    <w:unhideWhenUsed/>
    <w:pPr>
      <w:ind w:left="567"/>
      <w:spacing w:after="57"/>
    </w:pPr>
  </w:style>
  <w:style w:type="paragraph" w:styleId="821">
    <w:name w:val="toc 4"/>
    <w:basedOn w:val="650"/>
    <w:next w:val="650"/>
    <w:uiPriority w:val="39"/>
    <w:unhideWhenUsed/>
    <w:pPr>
      <w:ind w:left="850"/>
      <w:spacing w:after="57"/>
    </w:pPr>
  </w:style>
  <w:style w:type="paragraph" w:styleId="822">
    <w:name w:val="toc 5"/>
    <w:basedOn w:val="650"/>
    <w:next w:val="650"/>
    <w:uiPriority w:val="39"/>
    <w:unhideWhenUsed/>
    <w:pPr>
      <w:ind w:left="1134"/>
      <w:spacing w:after="57"/>
    </w:pPr>
  </w:style>
  <w:style w:type="paragraph" w:styleId="823">
    <w:name w:val="toc 6"/>
    <w:basedOn w:val="650"/>
    <w:next w:val="650"/>
    <w:uiPriority w:val="39"/>
    <w:unhideWhenUsed/>
    <w:pPr>
      <w:ind w:left="1417"/>
      <w:spacing w:after="57"/>
    </w:pPr>
  </w:style>
  <w:style w:type="paragraph" w:styleId="824">
    <w:name w:val="toc 7"/>
    <w:basedOn w:val="650"/>
    <w:next w:val="650"/>
    <w:uiPriority w:val="39"/>
    <w:unhideWhenUsed/>
    <w:pPr>
      <w:ind w:left="1701"/>
      <w:spacing w:after="57"/>
    </w:pPr>
  </w:style>
  <w:style w:type="paragraph" w:styleId="825">
    <w:name w:val="toc 8"/>
    <w:basedOn w:val="650"/>
    <w:next w:val="650"/>
    <w:uiPriority w:val="39"/>
    <w:unhideWhenUsed/>
    <w:pPr>
      <w:ind w:left="1984"/>
      <w:spacing w:after="57"/>
    </w:pPr>
  </w:style>
  <w:style w:type="paragraph" w:styleId="826">
    <w:name w:val="toc 9"/>
    <w:basedOn w:val="650"/>
    <w:next w:val="650"/>
    <w:uiPriority w:val="39"/>
    <w:unhideWhenUsed/>
    <w:pPr>
      <w:ind w:left="2268"/>
      <w:spacing w:after="57"/>
    </w:pPr>
  </w:style>
  <w:style w:type="paragraph" w:styleId="827">
    <w:name w:val="TOC Heading"/>
    <w:uiPriority w:val="39"/>
    <w:unhideWhenUsed/>
  </w:style>
  <w:style w:type="character" w:styleId="828">
    <w:name w:val="Hyperlink"/>
    <w:basedOn w:val="660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829">
    <w:name w:val="Caption"/>
    <w:basedOn w:val="650"/>
    <w:next w:val="650"/>
    <w:qFormat/>
    <w:uiPriority w:val="35"/>
    <w:semiHidden/>
    <w:unhideWhenUsed/>
    <w:rPr>
      <w:rFonts w:ascii="Arial" w:hAnsi="Arial" w:cs="Arial" w:eastAsia="SimHei"/>
      <w:sz w:val="20"/>
    </w:rPr>
  </w:style>
  <w:style w:type="table" w:styleId="830">
    <w:name w:val="Table Grid"/>
    <w:basedOn w:val="66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1" w:customStyle="1">
    <w:name w:val="Заголовок 3 Знак"/>
    <w:basedOn w:val="660"/>
    <w:link w:val="653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32" w:customStyle="1">
    <w:name w:val="Заголовок 4 Знак"/>
    <w:basedOn w:val="660"/>
    <w:link w:val="654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833" w:customStyle="1">
    <w:name w:val="Заголовок 5 Знак"/>
    <w:basedOn w:val="660"/>
    <w:link w:val="655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834" w:customStyle="1">
    <w:name w:val="Заголовок 2 Знак"/>
    <w:basedOn w:val="660"/>
    <w:link w:val="652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835" w:customStyle="1">
    <w:name w:val="Раздел"/>
    <w:next w:val="836"/>
    <w:link w:val="837"/>
    <w:qFormat/>
    <w:rPr>
      <w:rFonts w:ascii="Times New Roman" w:hAnsi="Times New Roman" w:cs="Times New Roman"/>
      <w:b/>
      <w:caps w:val="false"/>
      <w:smallCaps w:val="false"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ilvl w:val="0"/>
        <w:numId w:val="1"/>
      </w:numPr>
      <w:contextualSpacing w:val="false"/>
      <w:jc w:val="center"/>
      <w:spacing w:lineRule="auto" w:line="259" w:after="160"/>
      <w:outlineLvl w:val="0"/>
      <w:suppressLineNumbers w:val="0"/>
    </w:pPr>
  </w:style>
  <w:style w:type="paragraph" w:styleId="836" w:customStyle="1">
    <w:name w:val="Подраздел"/>
    <w:basedOn w:val="835"/>
    <w:next w:val="650"/>
    <w:link w:val="838"/>
    <w:qFormat/>
    <w:rPr>
      <w:b/>
      <w:caps w:val="false"/>
      <w:color w:val="000000"/>
      <w:sz w:val="28"/>
      <w:szCs w:val="30"/>
      <w:lang w:eastAsia="ru-RU"/>
    </w:rPr>
    <w:pPr>
      <w:numPr>
        <w:ilvl w:val="1"/>
      </w:numPr>
      <w:contextualSpacing w:val="false"/>
      <w:jc w:val="left"/>
      <w:outlineLvl w:val="1"/>
      <w:suppressLineNumbers w:val="0"/>
    </w:pPr>
  </w:style>
  <w:style w:type="character" w:styleId="837" w:customStyle="1">
    <w:name w:val="Заголовок раздела Знак"/>
    <w:link w:val="835"/>
    <w:rPr>
      <w:caps w:val="false"/>
    </w:rPr>
  </w:style>
  <w:style w:type="character" w:styleId="838" w:customStyle="1">
    <w:name w:val="Заголовок подраздела Знак"/>
    <w:link w:val="836"/>
    <w:rPr>
      <w:sz w:val="28"/>
    </w:rPr>
  </w:style>
  <w:style w:type="paragraph" w:styleId="839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840" w:customStyle="1">
    <w:name w:val="Код_character"/>
    <w:link w:val="841"/>
  </w:style>
  <w:style w:type="paragraph" w:styleId="841" w:customStyle="1">
    <w:name w:val="Код"/>
    <w:basedOn w:val="650"/>
    <w:next w:val="650"/>
    <w:link w:val="840"/>
    <w:qFormat/>
    <w:rPr>
      <w:rFonts w:ascii="Liberation Mono" w:hAnsi="Liberation Mono" w:cs="Liberation Mono" w:eastAsia="Liberation Mono"/>
      <w:color w:val="000000" w:themeColor="text1"/>
      <w:sz w:val="18"/>
    </w:rPr>
    <w:pPr>
      <w:jc w:val="left"/>
      <w:shd w:val="clear" w:color="auto" w:fill="auto"/>
    </w:pPr>
  </w:style>
  <w:style w:type="character" w:styleId="842" w:customStyle="1">
    <w:name w:val="Ненумерованный раздел_character"/>
    <w:link w:val="843"/>
    <w:rPr>
      <w:rFonts w:ascii="Times New Roman" w:hAnsi="Times New Roman"/>
      <w:caps/>
      <w:smallCaps w:val="false"/>
    </w:rPr>
  </w:style>
  <w:style w:type="paragraph" w:styleId="843" w:customStyle="1">
    <w:name w:val="Ненумерованный раздел"/>
    <w:basedOn w:val="835"/>
    <w:link w:val="842"/>
    <w:qFormat/>
    <w:rPr>
      <w:rFonts w:ascii="Times New Roman" w:hAnsi="Times New Roman"/>
      <w:caps/>
      <w:smallCaps w:val="false"/>
    </w:rPr>
    <w:pPr>
      <w:numPr>
        <w:ilvl w:val="0"/>
        <w:numId w:val="0"/>
      </w:numPr>
      <w:contextualSpacing w:val="false"/>
      <w:jc w:val="center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10</cp:revision>
  <dcterms:created xsi:type="dcterms:W3CDTF">2020-12-29T13:05:00Z</dcterms:created>
  <dcterms:modified xsi:type="dcterms:W3CDTF">2021-04-22T07:57:03Z</dcterms:modified>
</cp:coreProperties>
</file>