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/>
      </w:pPr>
      <w:r>
        <w:t xml:space="preserve">Федеральное государственное бюджетное образовательное </w:t>
      </w:r>
      <w:r/>
    </w:p>
    <w:p>
      <w:pPr>
        <w:jc w:val="center"/>
        <w:spacing w:after="0"/>
      </w:pPr>
      <w:r>
        <w:t xml:space="preserve">учреждение высшего образования </w:t>
      </w:r>
      <w:r/>
    </w:p>
    <w:p>
      <w:pPr>
        <w:jc w:val="center"/>
        <w:spacing w:after="0"/>
      </w:pPr>
      <w:r>
        <w:t xml:space="preserve">«Владимирский государственный университет </w:t>
      </w:r>
      <w:r/>
    </w:p>
    <w:p>
      <w:pPr>
        <w:jc w:val="center"/>
        <w:spacing w:after="0"/>
      </w:pPr>
      <w:r>
        <w:t xml:space="preserve">имени Александра Григорьевича и Николая Григорьевича Столетовых»</w:t>
      </w:r>
      <w:r/>
    </w:p>
    <w:p>
      <w:pPr>
        <w:jc w:val="center"/>
        <w:spacing w:after="0"/>
      </w:pPr>
      <w:r>
        <w:t xml:space="preserve">(ВлГУ)</w:t>
      </w:r>
      <w:r/>
    </w:p>
    <w:p>
      <w:pPr>
        <w:jc w:val="center"/>
        <w:spacing w:after="0"/>
      </w:pPr>
      <w:r>
        <w:t xml:space="preserve">Кафедра информационных систем и программной инженерии</w:t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center"/>
        <w:spacing w:after="0"/>
        <w:rPr>
          <w:lang w:val="ru"/>
        </w:rPr>
      </w:pPr>
      <w:r>
        <w:t xml:space="preserve">Лабораторная работа № {{number}}</w:t>
      </w:r>
      <w:r>
        <w:rPr>
          <w:lang w:val="ru"/>
        </w:rPr>
      </w:r>
      <w:r/>
    </w:p>
    <w:p>
      <w:pPr>
        <w:jc w:val="center"/>
        <w:spacing w:after="0"/>
        <w:rPr>
          <w:highlight w:val="none"/>
        </w:rPr>
      </w:pPr>
      <w:r>
        <w:t xml:space="preserve">по дисциплине «{{subject}}»</w:t>
      </w:r>
      <w:r/>
    </w:p>
    <w:p>
      <w:pPr>
        <w:jc w:val="center"/>
        <w:spacing w:after="0"/>
      </w:pPr>
      <w:r>
        <w:rPr>
          <w:highlight w:val="none"/>
        </w:rPr>
        <w:t xml:space="preserve">Тема «{{theme}}»</w:t>
      </w:r>
      <w:r>
        <w:rPr>
          <w:highlight w:val="none"/>
        </w:rPr>
      </w:r>
      <w:r/>
    </w:p>
    <w:p>
      <w:pPr>
        <w:jc w:val="right"/>
        <w:spacing w:after="0"/>
      </w:pPr>
      <w:r/>
      <w:r/>
    </w:p>
    <w:p>
      <w:pPr>
        <w:jc w:val="right"/>
        <w:spacing w:after="0"/>
      </w:pPr>
      <w:r/>
      <w:r/>
    </w:p>
    <w:p>
      <w:pPr>
        <w:ind w:right="560"/>
        <w:spacing w:after="0"/>
      </w:pPr>
      <w:r/>
      <w:r/>
    </w:p>
    <w:p>
      <w:pPr>
        <w:jc w:val="right"/>
        <w:spacing w:after="0"/>
      </w:pPr>
      <w:r>
        <w:t xml:space="preserve">Выполнил:</w:t>
      </w:r>
      <w:r/>
    </w:p>
    <w:p>
      <w:pPr>
        <w:jc w:val="right"/>
        <w:spacing w:after="0"/>
        <w:rPr>
          <w:color w:val="FF0000"/>
        </w:rPr>
      </w:pPr>
      <w:r>
        <w:t xml:space="preserve"> студент группы ИСТ-120</w:t>
      </w:r>
      <w:r/>
    </w:p>
    <w:p>
      <w:pPr>
        <w:jc w:val="right"/>
        <w:spacing w:after="0"/>
      </w:pPr>
      <w:r>
        <w:t xml:space="preserve">{{author}}</w:t>
      </w:r>
      <w:r/>
    </w:p>
    <w:p>
      <w:pPr>
        <w:jc w:val="right"/>
        <w:spacing w:after="0"/>
      </w:pPr>
      <w:r>
        <w:t xml:space="preserve">Проверил:</w:t>
      </w:r>
      <w:r/>
    </w:p>
    <w:p>
      <w:pPr>
        <w:pStyle w:val="838"/>
        <w:jc w:val="righ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{{teacher}}</w:t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pPr>
      <w:r>
        <w:rPr>
          <w:rFonts w:ascii="Times New Roman" w:hAnsi="Times New Roman" w:eastAsia="Calibri"/>
          <w:color w:val="000000"/>
          <w:sz w:val="30"/>
          <w:szCs w:val="30"/>
          <w:shd w:val="clear" w:fill="FFFFFF" w:color="FFFFFF" w:themeFill="background1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left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838"/>
        <w:jc w:val="center"/>
        <w:spacing w:lineRule="auto" w:line="360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Владимир {{year}}</w:t>
      </w:r>
      <w:bookmarkStart w:id="0" w:name="_GoBack"/>
      <w:r/>
      <w:bookmarkEnd w:id="0"/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pStyle w:val="1_277"/>
        <w:contextualSpacing w:val="false"/>
        <w:jc w:val="center"/>
        <w:rPr>
          <w:highlight w:val="none"/>
        </w:rPr>
        <w:suppressLineNumbers w:val="0"/>
      </w:pPr>
      <w:r>
        <w:t xml:space="preserve">Цель </w:t>
      </w:r>
      <w:r>
        <w:t xml:space="preserve">р</w:t>
      </w:r>
      <w:r>
        <w:t xml:space="preserve">аботы</w:t>
      </w:r>
      <w:r/>
      <w:r>
        <w:rPr>
          <w:caps/>
          <w:smallCaps w:val="false"/>
        </w:rPr>
      </w:r>
    </w:p>
    <w:p>
      <w:pPr>
        <w:rPr>
          <w:highlight w:val="none"/>
        </w:rPr>
        <w:suppressLineNumbers w:val="0"/>
      </w:pPr>
      <w:r>
        <w:rPr>
          <w:highlight w:val="none"/>
        </w:rPr>
        <w:t xml:space="preserve">{{goal}}</w:t>
      </w:r>
      <w:r>
        <w:rPr>
          <w:highlight w:val="none"/>
        </w:rPr>
      </w:r>
    </w:p>
    <w:p>
      <w:pPr>
        <w:pStyle w:val="834"/>
        <w:contextualSpacing w:val="false"/>
        <w:jc w:val="center"/>
        <w:suppressLineNumbers w:val="0"/>
      </w:pPr>
      <w:r>
        <w:t xml:space="preserve">Выпол</w:t>
      </w:r>
      <w:r>
        <w:t xml:space="preserve">нение работы</w:t>
      </w:r>
      <w:r/>
    </w:p>
    <w:p>
      <w:pPr>
        <w:pStyle w:val="835"/>
        <w:contextualSpacing w:val="false"/>
        <w:jc w:val="left"/>
        <w:suppressLineNumbers w:val="0"/>
      </w:pPr>
      <w:r>
        <w:t xml:space="preserve">Исхо</w:t>
      </w:r>
      <w:r>
        <w:t xml:space="preserve">дный код</w:t>
      </w:r>
      <w:r/>
      <w:r/>
    </w:p>
    <w:p>
      <w:pPr>
        <w:pStyle w:val="840"/>
        <w:jc w:val="left"/>
      </w:pPr>
      <w:r>
        <w:t xml:space="preserve">{{source}}</w:t>
      </w:r>
      <w:r/>
    </w:p>
    <w:p>
      <w:pPr>
        <w:pStyle w:val="835"/>
      </w:pPr>
      <w:r>
        <w:t xml:space="preserve">Тестирование</w:t>
      </w:r>
      <w:r/>
      <w:r/>
      <w:r/>
    </w:p>
    <w:p>
      <w:r>
        <w:t xml:space="preserve">{{testing}}</w:t>
      </w:r>
      <w:r/>
    </w:p>
    <w:p>
      <w:pPr>
        <w:pStyle w:val="1_277"/>
        <w:rPr>
          <w:highlight w:val="none"/>
        </w:rPr>
      </w:pPr>
      <w:r>
        <w:t xml:space="preserve">Вывод</w:t>
      </w:r>
      <w:r/>
    </w:p>
    <w:p>
      <w:pPr>
        <w:rPr>
          <w:highlight w:val="none"/>
        </w:rPr>
      </w:pPr>
      <w:r>
        <w:rPr>
          <w:highlight w:val="none"/>
        </w:rPr>
        <w:t xml:space="preserve">{{summary}}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/>
      </w:pPr>
      <w:r>
        <w:separator/>
      </w:r>
      <w:r/>
    </w:p>
  </w:endnote>
  <w:endnote w:type="continuationSeparator" w:id="0">
    <w:p>
      <w:pPr>
        <w:spacing w:lineRule="auto" w:line="24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imHei">
    <w:panose1 w:val="0200050600000002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4"/>
      <w:isLgl w:val="false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835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en-US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649"/>
    <w:next w:val="649"/>
    <w:uiPriority w:val="99"/>
    <w:unhideWhenUsed/>
    <w:pPr>
      <w:spacing w:after="0" w:afterAutospacing="0"/>
    </w:pPr>
  </w:style>
  <w:style w:type="character" w:styleId="636">
    <w:name w:val="Heading 1 Char"/>
    <w:basedOn w:val="659"/>
    <w:link w:val="650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6 Char"/>
    <w:basedOn w:val="659"/>
    <w:link w:val="655"/>
    <w:uiPriority w:val="9"/>
    <w:rPr>
      <w:rFonts w:ascii="Arial" w:hAnsi="Arial" w:cs="Arial" w:eastAsia="Arial"/>
      <w:b/>
      <w:bCs/>
      <w:sz w:val="22"/>
      <w:szCs w:val="22"/>
    </w:rPr>
  </w:style>
  <w:style w:type="character" w:styleId="638">
    <w:name w:val="Heading 7 Char"/>
    <w:basedOn w:val="659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39">
    <w:name w:val="Heading 8 Char"/>
    <w:basedOn w:val="659"/>
    <w:link w:val="657"/>
    <w:uiPriority w:val="9"/>
    <w:rPr>
      <w:rFonts w:ascii="Arial" w:hAnsi="Arial" w:cs="Arial" w:eastAsia="Arial"/>
      <w:i/>
      <w:iCs/>
      <w:sz w:val="22"/>
      <w:szCs w:val="22"/>
    </w:rPr>
  </w:style>
  <w:style w:type="character" w:styleId="640">
    <w:name w:val="Heading 9 Char"/>
    <w:basedOn w:val="65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character" w:styleId="641">
    <w:name w:val="Title Char"/>
    <w:basedOn w:val="659"/>
    <w:link w:val="673"/>
    <w:uiPriority w:val="10"/>
    <w:rPr>
      <w:sz w:val="48"/>
      <w:szCs w:val="48"/>
    </w:rPr>
  </w:style>
  <w:style w:type="character" w:styleId="642">
    <w:name w:val="Subtitle Char"/>
    <w:basedOn w:val="659"/>
    <w:link w:val="675"/>
    <w:uiPriority w:val="11"/>
    <w:rPr>
      <w:sz w:val="24"/>
      <w:szCs w:val="24"/>
    </w:rPr>
  </w:style>
  <w:style w:type="character" w:styleId="643">
    <w:name w:val="Quote Char"/>
    <w:link w:val="677"/>
    <w:uiPriority w:val="29"/>
    <w:rPr>
      <w:i/>
    </w:rPr>
  </w:style>
  <w:style w:type="character" w:styleId="644">
    <w:name w:val="Intense Quote Char"/>
    <w:link w:val="679"/>
    <w:uiPriority w:val="30"/>
    <w:rPr>
      <w:i/>
    </w:rPr>
  </w:style>
  <w:style w:type="character" w:styleId="645">
    <w:name w:val="Header Char"/>
    <w:basedOn w:val="659"/>
    <w:link w:val="681"/>
    <w:uiPriority w:val="99"/>
  </w:style>
  <w:style w:type="character" w:styleId="646">
    <w:name w:val="Caption Char"/>
    <w:basedOn w:val="828"/>
    <w:link w:val="683"/>
    <w:uiPriority w:val="99"/>
  </w:style>
  <w:style w:type="character" w:styleId="647">
    <w:name w:val="Footnote Text Char"/>
    <w:link w:val="811"/>
    <w:uiPriority w:val="99"/>
    <w:rPr>
      <w:sz w:val="18"/>
    </w:rPr>
  </w:style>
  <w:style w:type="character" w:styleId="648">
    <w:name w:val="Endnote Text Char"/>
    <w:link w:val="814"/>
    <w:uiPriority w:val="99"/>
    <w:rPr>
      <w:sz w:val="20"/>
    </w:rPr>
  </w:style>
  <w:style w:type="paragraph" w:styleId="649" w:default="1">
    <w:name w:val="Normal"/>
    <w:qFormat/>
    <w:rPr>
      <w:rFonts w:ascii="Times New Roman" w:hAnsi="Times New Roman"/>
      <w:sz w:val="28"/>
      <w:lang w:val="ru-RU" w:bidi="ar-SA"/>
    </w:rPr>
    <w:pPr>
      <w:jc w:val="both"/>
      <w:spacing w:lineRule="auto" w:line="360" w:after="709" w:afterAutospacing="0"/>
    </w:pPr>
  </w:style>
  <w:style w:type="paragraph" w:styleId="650">
    <w:name w:val="Heading 1"/>
    <w:basedOn w:val="649"/>
    <w:next w:val="649"/>
    <w:link w:val="662"/>
    <w:uiPriority w:val="9"/>
    <w:rPr>
      <w:rFonts w:ascii="Arial" w:hAnsi="Arial" w:cs="Arial"/>
      <w:b/>
      <w:bCs/>
      <w:sz w:val="32"/>
      <w:szCs w:val="32"/>
    </w:rPr>
    <w:pPr>
      <w:jc w:val="left"/>
      <w:keepNext/>
      <w:spacing w:after="60" w:before="240"/>
      <w:outlineLvl w:val="0"/>
    </w:pPr>
  </w:style>
  <w:style w:type="paragraph" w:styleId="651">
    <w:name w:val="Heading 2"/>
    <w:basedOn w:val="649"/>
    <w:next w:val="649"/>
    <w:link w:val="833"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after="0" w:before="40"/>
      <w:outlineLvl w:val="1"/>
    </w:pPr>
  </w:style>
  <w:style w:type="paragraph" w:styleId="652">
    <w:name w:val="Heading 3"/>
    <w:basedOn w:val="649"/>
    <w:next w:val="649"/>
    <w:link w:val="830"/>
    <w:uiPriority w:val="9"/>
    <w:rPr>
      <w:rFonts w:cs="Times New Roman" w:eastAsia="Times New Roman"/>
      <w:b/>
      <w:bCs/>
      <w:sz w:val="27"/>
      <w:szCs w:val="27"/>
      <w:lang w:eastAsia="ru-RU"/>
    </w:rPr>
    <w:pPr>
      <w:spacing w:lineRule="auto" w:line="240" w:after="100" w:afterAutospacing="1" w:before="100" w:beforeAutospacing="1"/>
      <w:outlineLvl w:val="2"/>
    </w:pPr>
  </w:style>
  <w:style w:type="paragraph" w:styleId="653">
    <w:name w:val="Heading 4"/>
    <w:basedOn w:val="649"/>
    <w:next w:val="649"/>
    <w:link w:val="831"/>
    <w:uiPriority w:val="9"/>
    <w:unhideWhenUsed/>
    <w:rPr>
      <w:rFonts w:ascii="Calibri Light" w:hAnsi="Calibri Light" w:cs="Calibri Light" w:eastAsia="Calibri Light"/>
      <w:i/>
      <w:iCs/>
      <w:color w:val="2E74B5" w:themeColor="accent1" w:themeShade="BF"/>
    </w:rPr>
    <w:pPr>
      <w:keepLines/>
      <w:keepNext/>
      <w:spacing w:after="0" w:before="40"/>
      <w:outlineLvl w:val="3"/>
    </w:pPr>
  </w:style>
  <w:style w:type="paragraph" w:styleId="654">
    <w:name w:val="Heading 5"/>
    <w:basedOn w:val="649"/>
    <w:next w:val="649"/>
    <w:link w:val="832"/>
    <w:uiPriority w:val="9"/>
    <w:semiHidden/>
    <w:unhideWhenUsed/>
    <w:rPr>
      <w:rFonts w:ascii="Calibri Light" w:hAnsi="Calibri Light" w:cs="Calibri Light" w:eastAsia="Calibri Light"/>
      <w:color w:val="2E74B5" w:themeColor="accent1" w:themeShade="BF"/>
    </w:rPr>
    <w:pPr>
      <w:keepLines/>
      <w:keepNext/>
      <w:spacing w:after="0" w:before="40"/>
      <w:outlineLvl w:val="4"/>
    </w:pPr>
  </w:style>
  <w:style w:type="paragraph" w:styleId="655">
    <w:name w:val="Heading 6"/>
    <w:basedOn w:val="649"/>
    <w:next w:val="649"/>
    <w:link w:val="667"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656">
    <w:name w:val="Heading 7"/>
    <w:basedOn w:val="649"/>
    <w:next w:val="649"/>
    <w:link w:val="668"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657">
    <w:name w:val="Heading 8"/>
    <w:basedOn w:val="649"/>
    <w:next w:val="649"/>
    <w:link w:val="669"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658">
    <w:name w:val="Heading 9"/>
    <w:basedOn w:val="649"/>
    <w:next w:val="649"/>
    <w:link w:val="670"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9" w:default="1">
    <w:name w:val="Default Paragraph Font"/>
    <w:uiPriority w:val="1"/>
    <w:semiHidden/>
    <w:unhideWhenUsed/>
  </w:style>
  <w:style w:type="table" w:styleId="6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1" w:default="1">
    <w:name w:val="No List"/>
    <w:uiPriority w:val="99"/>
    <w:semiHidden/>
    <w:unhideWhenUsed/>
  </w:style>
  <w:style w:type="character" w:styleId="662" w:customStyle="1">
    <w:name w:val="Заголовок 1 Знак"/>
    <w:basedOn w:val="659"/>
    <w:link w:val="650"/>
    <w:uiPriority w:val="9"/>
    <w:rPr>
      <w:rFonts w:ascii="Arial" w:hAnsi="Arial" w:cs="Arial" w:eastAsia="Arial"/>
      <w:sz w:val="40"/>
      <w:szCs w:val="40"/>
    </w:rPr>
  </w:style>
  <w:style w:type="character" w:styleId="663" w:customStyle="1">
    <w:name w:val="Heading 2 Char"/>
    <w:basedOn w:val="659"/>
    <w:uiPriority w:val="9"/>
    <w:rPr>
      <w:rFonts w:ascii="Arial" w:hAnsi="Arial" w:cs="Arial" w:eastAsia="Arial"/>
      <w:sz w:val="34"/>
    </w:rPr>
  </w:style>
  <w:style w:type="character" w:styleId="664" w:customStyle="1">
    <w:name w:val="Heading 3 Char"/>
    <w:basedOn w:val="659"/>
    <w:uiPriority w:val="9"/>
    <w:rPr>
      <w:rFonts w:ascii="Arial" w:hAnsi="Arial" w:cs="Arial" w:eastAsia="Arial"/>
      <w:sz w:val="30"/>
      <w:szCs w:val="30"/>
    </w:rPr>
  </w:style>
  <w:style w:type="character" w:styleId="665" w:customStyle="1">
    <w:name w:val="Heading 4 Char"/>
    <w:basedOn w:val="659"/>
    <w:uiPriority w:val="9"/>
    <w:rPr>
      <w:rFonts w:ascii="Arial" w:hAnsi="Arial" w:cs="Arial" w:eastAsia="Arial"/>
      <w:b/>
      <w:bCs/>
      <w:sz w:val="26"/>
      <w:szCs w:val="26"/>
    </w:rPr>
  </w:style>
  <w:style w:type="character" w:styleId="666" w:customStyle="1">
    <w:name w:val="Heading 5 Char"/>
    <w:basedOn w:val="659"/>
    <w:uiPriority w:val="9"/>
    <w:rPr>
      <w:rFonts w:ascii="Arial" w:hAnsi="Arial" w:cs="Arial" w:eastAsia="Arial"/>
      <w:b/>
      <w:bCs/>
      <w:sz w:val="24"/>
      <w:szCs w:val="24"/>
    </w:rPr>
  </w:style>
  <w:style w:type="character" w:styleId="667" w:customStyle="1">
    <w:name w:val="Заголовок 6 Знак"/>
    <w:basedOn w:val="659"/>
    <w:link w:val="655"/>
    <w:uiPriority w:val="9"/>
    <w:rPr>
      <w:rFonts w:ascii="Arial" w:hAnsi="Arial" w:cs="Arial" w:eastAsia="Arial"/>
      <w:b/>
      <w:bCs/>
      <w:sz w:val="22"/>
      <w:szCs w:val="22"/>
    </w:rPr>
  </w:style>
  <w:style w:type="character" w:styleId="668" w:customStyle="1">
    <w:name w:val="Заголовок 7 Знак"/>
    <w:basedOn w:val="659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9" w:customStyle="1">
    <w:name w:val="Заголовок 8 Знак"/>
    <w:basedOn w:val="659"/>
    <w:link w:val="657"/>
    <w:uiPriority w:val="9"/>
    <w:rPr>
      <w:rFonts w:ascii="Arial" w:hAnsi="Arial" w:cs="Arial" w:eastAsia="Arial"/>
      <w:i/>
      <w:iCs/>
      <w:sz w:val="22"/>
      <w:szCs w:val="22"/>
    </w:rPr>
  </w:style>
  <w:style w:type="character" w:styleId="670" w:customStyle="1">
    <w:name w:val="Заголовок 9 Знак"/>
    <w:basedOn w:val="659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71">
    <w:name w:val="List Paragraph"/>
    <w:basedOn w:val="649"/>
    <w:uiPriority w:val="34"/>
    <w:pPr>
      <w:contextualSpacing w:val="true"/>
      <w:ind w:left="720"/>
    </w:pPr>
  </w:style>
  <w:style w:type="paragraph" w:styleId="672">
    <w:name w:val="No Spacing"/>
    <w:uiPriority w:val="1"/>
  </w:style>
  <w:style w:type="paragraph" w:styleId="673">
    <w:name w:val="Title"/>
    <w:basedOn w:val="649"/>
    <w:next w:val="649"/>
    <w:link w:val="674"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4" w:customStyle="1">
    <w:name w:val="Название Знак"/>
    <w:basedOn w:val="659"/>
    <w:link w:val="673"/>
    <w:uiPriority w:val="10"/>
    <w:rPr>
      <w:sz w:val="48"/>
      <w:szCs w:val="48"/>
    </w:rPr>
  </w:style>
  <w:style w:type="paragraph" w:styleId="675">
    <w:name w:val="Subtitle"/>
    <w:basedOn w:val="649"/>
    <w:next w:val="649"/>
    <w:link w:val="676"/>
    <w:uiPriority w:val="11"/>
    <w:rPr>
      <w:sz w:val="24"/>
      <w:szCs w:val="24"/>
    </w:rPr>
    <w:pPr>
      <w:spacing w:after="200" w:before="200"/>
    </w:pPr>
  </w:style>
  <w:style w:type="character" w:styleId="676" w:customStyle="1">
    <w:name w:val="Подзаголовок Знак"/>
    <w:basedOn w:val="659"/>
    <w:link w:val="675"/>
    <w:uiPriority w:val="11"/>
    <w:rPr>
      <w:sz w:val="24"/>
      <w:szCs w:val="24"/>
    </w:rPr>
  </w:style>
  <w:style w:type="paragraph" w:styleId="677">
    <w:name w:val="Quote"/>
    <w:basedOn w:val="649"/>
    <w:next w:val="649"/>
    <w:link w:val="678"/>
    <w:uiPriority w:val="29"/>
    <w:rPr>
      <w:i/>
    </w:rPr>
    <w:pPr>
      <w:ind w:left="720" w:right="720"/>
    </w:pPr>
  </w:style>
  <w:style w:type="character" w:styleId="678" w:customStyle="1">
    <w:name w:val="Цитата 2 Знак"/>
    <w:link w:val="677"/>
    <w:uiPriority w:val="29"/>
    <w:rPr>
      <w:i/>
    </w:rPr>
  </w:style>
  <w:style w:type="paragraph" w:styleId="679">
    <w:name w:val="Intense Quote"/>
    <w:basedOn w:val="649"/>
    <w:next w:val="649"/>
    <w:link w:val="680"/>
    <w:uiPriority w:val="30"/>
    <w:rPr>
      <w:i/>
    </w:rPr>
    <w:pPr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0" w:customStyle="1">
    <w:name w:val="Выделенная цитата Знак"/>
    <w:link w:val="679"/>
    <w:uiPriority w:val="30"/>
    <w:rPr>
      <w:i/>
    </w:rPr>
  </w:style>
  <w:style w:type="paragraph" w:styleId="681">
    <w:name w:val="Header"/>
    <w:basedOn w:val="649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 w:customStyle="1">
    <w:name w:val="Верхний колонтитул Знак"/>
    <w:basedOn w:val="659"/>
    <w:link w:val="681"/>
    <w:uiPriority w:val="99"/>
  </w:style>
  <w:style w:type="paragraph" w:styleId="683">
    <w:name w:val="Footer"/>
    <w:basedOn w:val="649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basedOn w:val="659"/>
    <w:uiPriority w:val="99"/>
  </w:style>
  <w:style w:type="character" w:styleId="685" w:customStyle="1">
    <w:name w:val="Нижний колонтитул Знак"/>
    <w:link w:val="683"/>
    <w:uiPriority w:val="99"/>
  </w:style>
  <w:style w:type="table" w:styleId="686" w:customStyle="1">
    <w:name w:val="Table Grid Light"/>
    <w:basedOn w:val="6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87" w:customStyle="1">
    <w:name w:val="Plain Table 1"/>
    <w:basedOn w:val="660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 w:customStyle="1">
    <w:name w:val="Plain Table 2"/>
    <w:basedOn w:val="660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 w:customStyle="1">
    <w:name w:val="Plain Table 3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 w:customStyle="1">
    <w:name w:val="Plain Table 4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Plain Table 5"/>
    <w:basedOn w:val="66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2" w:customStyle="1">
    <w:name w:val="Grid Table 1 Light"/>
    <w:basedOn w:val="660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1"/>
    <w:basedOn w:val="6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2"/>
    <w:basedOn w:val="6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3"/>
    <w:basedOn w:val="6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4"/>
    <w:basedOn w:val="6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5"/>
    <w:basedOn w:val="6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6"/>
    <w:basedOn w:val="6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2"/>
    <w:basedOn w:val="6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0" w:customStyle="1">
    <w:name w:val="Grid Table 2 - Accent 1"/>
    <w:basedOn w:val="6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1" w:customStyle="1">
    <w:name w:val="Grid Table 2 - Accent 2"/>
    <w:basedOn w:val="6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3"/>
    <w:basedOn w:val="6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4"/>
    <w:basedOn w:val="6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5"/>
    <w:basedOn w:val="6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6"/>
    <w:basedOn w:val="6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3"/>
    <w:basedOn w:val="660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3 - Accent 1"/>
    <w:basedOn w:val="660"/>
    <w:uiPriority w:val="99"/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 - Accent 2"/>
    <w:basedOn w:val="660"/>
    <w:uiPriority w:val="99"/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3"/>
    <w:basedOn w:val="660"/>
    <w:uiPriority w:val="99"/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4"/>
    <w:basedOn w:val="660"/>
    <w:uiPriority w:val="99"/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5"/>
    <w:basedOn w:val="660"/>
    <w:uiPriority w:val="99"/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6"/>
    <w:basedOn w:val="660"/>
    <w:uiPriority w:val="99"/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4"/>
    <w:basedOn w:val="660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4" w:customStyle="1">
    <w:name w:val="Grid Table 4 - Accent 1"/>
    <w:basedOn w:val="660"/>
    <w:uiPriority w:val="5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15" w:customStyle="1">
    <w:name w:val="Grid Table 4 - Accent 2"/>
    <w:basedOn w:val="660"/>
    <w:uiPriority w:val="5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16" w:customStyle="1">
    <w:name w:val="Grid Table 4 - Accent 3"/>
    <w:basedOn w:val="660"/>
    <w:uiPriority w:val="5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7" w:customStyle="1">
    <w:name w:val="Grid Table 4 - Accent 4"/>
    <w:basedOn w:val="660"/>
    <w:uiPriority w:val="5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18" w:customStyle="1">
    <w:name w:val="Grid Table 4 - Accent 5"/>
    <w:basedOn w:val="660"/>
    <w:uiPriority w:val="5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19" w:customStyle="1">
    <w:name w:val="Grid Table 4 - Accent 6"/>
    <w:basedOn w:val="660"/>
    <w:uiPriority w:val="5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0" w:customStyle="1">
    <w:name w:val="Grid Table 5 Dark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1" w:customStyle="1">
    <w:name w:val="Grid Table 5 Dark- Accent 1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2" w:customStyle="1">
    <w:name w:val="Grid Table 5 Dark - Accent 2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 - Accent 3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- Accent 4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5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 - Accent 6"/>
    <w:basedOn w:val="660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6 Colorful"/>
    <w:basedOn w:val="660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8" w:customStyle="1">
    <w:name w:val="Grid Table 6 Colorful - Accent 1"/>
    <w:basedOn w:val="660"/>
    <w:uiPriority w:val="99"/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9" w:customStyle="1">
    <w:name w:val="Grid Table 6 Colorful - Accent 2"/>
    <w:basedOn w:val="6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0" w:customStyle="1">
    <w:name w:val="Grid Table 6 Colorful - Accent 3"/>
    <w:basedOn w:val="660"/>
    <w:uiPriority w:val="99"/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1" w:customStyle="1">
    <w:name w:val="Grid Table 6 Colorful - Accent 4"/>
    <w:basedOn w:val="6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2" w:customStyle="1">
    <w:name w:val="Grid Table 6 Colorful - Accent 5"/>
    <w:basedOn w:val="660"/>
    <w:uiPriority w:val="99"/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3" w:customStyle="1">
    <w:name w:val="Grid Table 6 Colorful - Accent 6"/>
    <w:basedOn w:val="660"/>
    <w:uiPriority w:val="99"/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Grid Table 7 Colorful"/>
    <w:basedOn w:val="660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35" w:customStyle="1">
    <w:name w:val="Grid Table 7 Colorful - Accent 1"/>
    <w:basedOn w:val="660"/>
    <w:uiPriority w:val="99"/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736" w:customStyle="1">
    <w:name w:val="Grid Table 7 Colorful - Accent 2"/>
    <w:basedOn w:val="660"/>
    <w:uiPriority w:val="99"/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7" w:customStyle="1">
    <w:name w:val="Grid Table 7 Colorful - Accent 3"/>
    <w:basedOn w:val="660"/>
    <w:uiPriority w:val="99"/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738" w:customStyle="1">
    <w:name w:val="Grid Table 7 Colorful - Accent 4"/>
    <w:basedOn w:val="660"/>
    <w:uiPriority w:val="99"/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39" w:customStyle="1">
    <w:name w:val="Grid Table 7 Colorful - Accent 5"/>
    <w:basedOn w:val="660"/>
    <w:uiPriority w:val="99"/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740" w:customStyle="1">
    <w:name w:val="Grid Table 7 Colorful - Accent 6"/>
    <w:basedOn w:val="660"/>
    <w:uiPriority w:val="99"/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741" w:customStyle="1">
    <w:name w:val="List Table 1 Light"/>
    <w:basedOn w:val="660"/>
    <w:uiPriority w:val="99"/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List Table 1 Light - Accent 1"/>
    <w:basedOn w:val="660"/>
    <w:uiPriority w:val="99"/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 - Accent 2"/>
    <w:basedOn w:val="660"/>
    <w:uiPriority w:val="99"/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3"/>
    <w:basedOn w:val="660"/>
    <w:uiPriority w:val="99"/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4"/>
    <w:basedOn w:val="660"/>
    <w:uiPriority w:val="99"/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5"/>
    <w:basedOn w:val="660"/>
    <w:uiPriority w:val="99"/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6"/>
    <w:basedOn w:val="660"/>
    <w:uiPriority w:val="99"/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2"/>
    <w:basedOn w:val="660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49" w:customStyle="1">
    <w:name w:val="List Table 2 - Accent 1"/>
    <w:basedOn w:val="660"/>
    <w:uiPriority w:val="99"/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0" w:customStyle="1">
    <w:name w:val="List Table 2 - Accent 2"/>
    <w:basedOn w:val="660"/>
    <w:uiPriority w:val="99"/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1" w:customStyle="1">
    <w:name w:val="List Table 2 - Accent 3"/>
    <w:basedOn w:val="660"/>
    <w:uiPriority w:val="99"/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2" w:customStyle="1">
    <w:name w:val="List Table 2 - Accent 4"/>
    <w:basedOn w:val="660"/>
    <w:uiPriority w:val="99"/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3" w:customStyle="1">
    <w:name w:val="List Table 2 - Accent 5"/>
    <w:basedOn w:val="660"/>
    <w:uiPriority w:val="99"/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4" w:customStyle="1">
    <w:name w:val="List Table 2 - Accent 6"/>
    <w:basedOn w:val="660"/>
    <w:uiPriority w:val="99"/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5" w:customStyle="1">
    <w:name w:val="List Table 3"/>
    <w:basedOn w:val="6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1"/>
    <w:basedOn w:val="660"/>
    <w:uiPriority w:val="99"/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2"/>
    <w:basedOn w:val="660"/>
    <w:uiPriority w:val="99"/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3"/>
    <w:basedOn w:val="660"/>
    <w:uiPriority w:val="99"/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4"/>
    <w:basedOn w:val="660"/>
    <w:uiPriority w:val="99"/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5"/>
    <w:basedOn w:val="660"/>
    <w:uiPriority w:val="99"/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6"/>
    <w:basedOn w:val="660"/>
    <w:uiPriority w:val="99"/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"/>
    <w:basedOn w:val="660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1"/>
    <w:basedOn w:val="660"/>
    <w:uiPriority w:val="99"/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2"/>
    <w:basedOn w:val="660"/>
    <w:uiPriority w:val="99"/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3"/>
    <w:basedOn w:val="660"/>
    <w:uiPriority w:val="99"/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4"/>
    <w:basedOn w:val="660"/>
    <w:uiPriority w:val="99"/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5"/>
    <w:basedOn w:val="660"/>
    <w:uiPriority w:val="99"/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6"/>
    <w:basedOn w:val="660"/>
    <w:uiPriority w:val="99"/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5 Dark"/>
    <w:basedOn w:val="660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0" w:customStyle="1">
    <w:name w:val="List Table 5 Dark - Accent 1"/>
    <w:basedOn w:val="660"/>
    <w:uiPriority w:val="99"/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1" w:customStyle="1">
    <w:name w:val="List Table 5 Dark - Accent 2"/>
    <w:basedOn w:val="660"/>
    <w:uiPriority w:val="99"/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3"/>
    <w:basedOn w:val="660"/>
    <w:uiPriority w:val="99"/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4"/>
    <w:basedOn w:val="660"/>
    <w:uiPriority w:val="99"/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5"/>
    <w:basedOn w:val="660"/>
    <w:uiPriority w:val="99"/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6"/>
    <w:basedOn w:val="660"/>
    <w:uiPriority w:val="99"/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6 Colorful"/>
    <w:basedOn w:val="660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7" w:customStyle="1">
    <w:name w:val="List Table 6 Colorful - Accent 1"/>
    <w:basedOn w:val="660"/>
    <w:uiPriority w:val="99"/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78" w:customStyle="1">
    <w:name w:val="List Table 6 Colorful - Accent 2"/>
    <w:basedOn w:val="660"/>
    <w:uiPriority w:val="99"/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79" w:customStyle="1">
    <w:name w:val="List Table 6 Colorful - Accent 3"/>
    <w:basedOn w:val="660"/>
    <w:uiPriority w:val="99"/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0" w:customStyle="1">
    <w:name w:val="List Table 6 Colorful - Accent 4"/>
    <w:basedOn w:val="660"/>
    <w:uiPriority w:val="99"/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1" w:customStyle="1">
    <w:name w:val="List Table 6 Colorful - Accent 5"/>
    <w:basedOn w:val="660"/>
    <w:uiPriority w:val="99"/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2" w:customStyle="1">
    <w:name w:val="List Table 6 Colorful - Accent 6"/>
    <w:basedOn w:val="660"/>
    <w:uiPriority w:val="99"/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3" w:customStyle="1">
    <w:name w:val="List Table 7 Colorful"/>
    <w:basedOn w:val="660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4" w:customStyle="1">
    <w:name w:val="List Table 7 Colorful - Accent 1"/>
    <w:basedOn w:val="660"/>
    <w:uiPriority w:val="99"/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85" w:customStyle="1">
    <w:name w:val="List Table 7 Colorful - Accent 2"/>
    <w:basedOn w:val="660"/>
    <w:uiPriority w:val="99"/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86" w:customStyle="1">
    <w:name w:val="List Table 7 Colorful - Accent 3"/>
    <w:basedOn w:val="660"/>
    <w:uiPriority w:val="99"/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87" w:customStyle="1">
    <w:name w:val="List Table 7 Colorful - Accent 4"/>
    <w:basedOn w:val="660"/>
    <w:uiPriority w:val="99"/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88" w:customStyle="1">
    <w:name w:val="List Table 7 Colorful - Accent 5"/>
    <w:basedOn w:val="660"/>
    <w:uiPriority w:val="99"/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89" w:customStyle="1">
    <w:name w:val="List Table 7 Colorful - Accent 6"/>
    <w:basedOn w:val="660"/>
    <w:uiPriority w:val="99"/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table" w:styleId="790" w:customStyle="1">
    <w:name w:val="Lined - Accent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1" w:customStyle="1">
    <w:name w:val="Lined - Accent 1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2" w:customStyle="1">
    <w:name w:val="Lined - Accent 2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3" w:customStyle="1">
    <w:name w:val="Lined - Accent 3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4" w:customStyle="1">
    <w:name w:val="Lined - Accent 4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795" w:customStyle="1">
    <w:name w:val="Lined - Accent 5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796" w:customStyle="1">
    <w:name w:val="Lined - Accent 6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797" w:customStyle="1">
    <w:name w:val="Bordered &amp; Lined - Accent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8" w:customStyle="1">
    <w:name w:val="Bordered &amp; Lined - Accent 1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9" w:customStyle="1">
    <w:name w:val="Bordered &amp; Lined - Accent 2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0" w:customStyle="1">
    <w:name w:val="Bordered &amp; Lined - Accent 3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1" w:customStyle="1">
    <w:name w:val="Bordered &amp; Lined - Accent 4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2" w:customStyle="1">
    <w:name w:val="Bordered &amp; Lined - Accent 5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3" w:customStyle="1">
    <w:name w:val="Bordered &amp; Lined - Accent 6"/>
    <w:basedOn w:val="660"/>
    <w:uiPriority w:val="99"/>
    <w:rPr>
      <w:color w:val="404040"/>
      <w:sz w:val="20"/>
      <w:szCs w:val="20"/>
      <w:lang w:val="ru-RU" w:bidi="ar-SA" w:eastAsia="ru-RU"/>
    </w:r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4" w:customStyle="1">
    <w:name w:val="Bordered"/>
    <w:basedOn w:val="660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05" w:customStyle="1">
    <w:name w:val="Bordered - Accent 1"/>
    <w:basedOn w:val="660"/>
    <w:uiPriority w:val="99"/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06" w:customStyle="1">
    <w:name w:val="Bordered - Accent 2"/>
    <w:basedOn w:val="660"/>
    <w:uiPriority w:val="99"/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07" w:customStyle="1">
    <w:name w:val="Bordered - Accent 3"/>
    <w:basedOn w:val="660"/>
    <w:uiPriority w:val="99"/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08" w:customStyle="1">
    <w:name w:val="Bordered - Accent 4"/>
    <w:basedOn w:val="660"/>
    <w:uiPriority w:val="99"/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09" w:customStyle="1">
    <w:name w:val="Bordered - Accent 5"/>
    <w:basedOn w:val="660"/>
    <w:uiPriority w:val="99"/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0" w:customStyle="1">
    <w:name w:val="Bordered - Accent 6"/>
    <w:basedOn w:val="660"/>
    <w:uiPriority w:val="99"/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paragraph" w:styleId="811">
    <w:name w:val="footnote text"/>
    <w:basedOn w:val="649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 w:customStyle="1">
    <w:name w:val="Текст сноски Знак"/>
    <w:link w:val="811"/>
    <w:uiPriority w:val="99"/>
    <w:rPr>
      <w:sz w:val="18"/>
    </w:rPr>
  </w:style>
  <w:style w:type="character" w:styleId="813">
    <w:name w:val="footnote reference"/>
    <w:basedOn w:val="659"/>
    <w:uiPriority w:val="99"/>
    <w:unhideWhenUsed/>
    <w:rPr>
      <w:vertAlign w:val="superscript"/>
    </w:rPr>
  </w:style>
  <w:style w:type="paragraph" w:styleId="814">
    <w:name w:val="endnote text"/>
    <w:basedOn w:val="649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 w:customStyle="1">
    <w:name w:val="Текст концевой сноски Знак"/>
    <w:link w:val="814"/>
    <w:uiPriority w:val="99"/>
    <w:rPr>
      <w:sz w:val="20"/>
    </w:rPr>
  </w:style>
  <w:style w:type="character" w:styleId="816">
    <w:name w:val="endnote reference"/>
    <w:basedOn w:val="659"/>
    <w:uiPriority w:val="99"/>
    <w:semiHidden/>
    <w:unhideWhenUsed/>
    <w:rPr>
      <w:vertAlign w:val="superscript"/>
    </w:rPr>
  </w:style>
  <w:style w:type="paragraph" w:styleId="817">
    <w:name w:val="toc 1"/>
    <w:basedOn w:val="649"/>
    <w:next w:val="649"/>
    <w:uiPriority w:val="39"/>
    <w:unhideWhenUsed/>
    <w:pPr>
      <w:spacing w:after="57"/>
    </w:pPr>
  </w:style>
  <w:style w:type="paragraph" w:styleId="818">
    <w:name w:val="toc 2"/>
    <w:basedOn w:val="649"/>
    <w:next w:val="649"/>
    <w:uiPriority w:val="39"/>
    <w:unhideWhenUsed/>
    <w:pPr>
      <w:ind w:left="283"/>
      <w:spacing w:after="57"/>
    </w:pPr>
  </w:style>
  <w:style w:type="paragraph" w:styleId="819">
    <w:name w:val="toc 3"/>
    <w:basedOn w:val="649"/>
    <w:next w:val="649"/>
    <w:uiPriority w:val="39"/>
    <w:unhideWhenUsed/>
    <w:pPr>
      <w:ind w:left="567"/>
      <w:spacing w:after="57"/>
    </w:pPr>
  </w:style>
  <w:style w:type="paragraph" w:styleId="820">
    <w:name w:val="toc 4"/>
    <w:basedOn w:val="649"/>
    <w:next w:val="649"/>
    <w:uiPriority w:val="39"/>
    <w:unhideWhenUsed/>
    <w:pPr>
      <w:ind w:left="850"/>
      <w:spacing w:after="57"/>
    </w:pPr>
  </w:style>
  <w:style w:type="paragraph" w:styleId="821">
    <w:name w:val="toc 5"/>
    <w:basedOn w:val="649"/>
    <w:next w:val="649"/>
    <w:uiPriority w:val="39"/>
    <w:unhideWhenUsed/>
    <w:pPr>
      <w:ind w:left="1134"/>
      <w:spacing w:after="57"/>
    </w:pPr>
  </w:style>
  <w:style w:type="paragraph" w:styleId="822">
    <w:name w:val="toc 6"/>
    <w:basedOn w:val="649"/>
    <w:next w:val="649"/>
    <w:uiPriority w:val="39"/>
    <w:unhideWhenUsed/>
    <w:pPr>
      <w:ind w:left="1417"/>
      <w:spacing w:after="57"/>
    </w:pPr>
  </w:style>
  <w:style w:type="paragraph" w:styleId="823">
    <w:name w:val="toc 7"/>
    <w:basedOn w:val="649"/>
    <w:next w:val="649"/>
    <w:uiPriority w:val="39"/>
    <w:unhideWhenUsed/>
    <w:pPr>
      <w:ind w:left="1701"/>
      <w:spacing w:after="57"/>
    </w:pPr>
  </w:style>
  <w:style w:type="paragraph" w:styleId="824">
    <w:name w:val="toc 8"/>
    <w:basedOn w:val="649"/>
    <w:next w:val="649"/>
    <w:uiPriority w:val="39"/>
    <w:unhideWhenUsed/>
    <w:pPr>
      <w:ind w:left="1984"/>
      <w:spacing w:after="57"/>
    </w:pPr>
  </w:style>
  <w:style w:type="paragraph" w:styleId="825">
    <w:name w:val="toc 9"/>
    <w:basedOn w:val="649"/>
    <w:next w:val="649"/>
    <w:uiPriority w:val="39"/>
    <w:unhideWhenUsed/>
    <w:pPr>
      <w:ind w:left="2268"/>
      <w:spacing w:after="57"/>
    </w:pPr>
  </w:style>
  <w:style w:type="paragraph" w:styleId="826">
    <w:name w:val="TOC Heading"/>
    <w:uiPriority w:val="39"/>
    <w:unhideWhenUsed/>
  </w:style>
  <w:style w:type="character" w:styleId="827">
    <w:name w:val="Hyperlink"/>
    <w:basedOn w:val="659"/>
    <w:uiPriority w:val="99"/>
    <w:semiHidden/>
    <w:unhideWhenUsed/>
    <w:rPr>
      <w:rFonts w:ascii="Times New Roman" w:hAnsi="Times New Roman" w:eastAsia="Calibri"/>
      <w:color w:val="0000FF"/>
      <w:sz w:val="28"/>
      <w:u w:val="single"/>
    </w:rPr>
  </w:style>
  <w:style w:type="paragraph" w:styleId="828">
    <w:name w:val="Caption"/>
    <w:basedOn w:val="649"/>
    <w:next w:val="649"/>
    <w:qFormat/>
    <w:uiPriority w:val="35"/>
    <w:semiHidden/>
    <w:unhideWhenUsed/>
    <w:rPr>
      <w:rFonts w:ascii="Arial" w:hAnsi="Arial" w:cs="Arial" w:eastAsia="SimHei"/>
      <w:sz w:val="20"/>
    </w:rPr>
  </w:style>
  <w:style w:type="table" w:styleId="829">
    <w:name w:val="Table Grid"/>
    <w:basedOn w:val="66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30" w:customStyle="1">
    <w:name w:val="Заголовок 3 Знак"/>
    <w:basedOn w:val="659"/>
    <w:link w:val="652"/>
    <w:uiPriority w:val="9"/>
    <w:rPr>
      <w:rFonts w:ascii="Times New Roman" w:hAnsi="Times New Roman" w:cs="Times New Roman" w:eastAsia="Times New Roman"/>
      <w:b/>
      <w:bCs/>
      <w:sz w:val="27"/>
      <w:szCs w:val="27"/>
      <w:lang w:eastAsia="ru-RU"/>
    </w:rPr>
  </w:style>
  <w:style w:type="character" w:styleId="831" w:customStyle="1">
    <w:name w:val="Заголовок 4 Знак"/>
    <w:basedOn w:val="659"/>
    <w:link w:val="653"/>
    <w:uiPriority w:val="9"/>
    <w:rPr>
      <w:rFonts w:ascii="Calibri Light" w:hAnsi="Calibri Light" w:cs="Calibri Light" w:eastAsia="Calibri Light"/>
      <w:i/>
      <w:iCs/>
      <w:color w:val="2E74B5" w:themeColor="accent1" w:themeShade="BF"/>
    </w:rPr>
  </w:style>
  <w:style w:type="character" w:styleId="832" w:customStyle="1">
    <w:name w:val="Заголовок 5 Знак"/>
    <w:basedOn w:val="659"/>
    <w:link w:val="654"/>
    <w:uiPriority w:val="9"/>
    <w:semiHidden/>
    <w:rPr>
      <w:rFonts w:ascii="Calibri Light" w:hAnsi="Calibri Light" w:cs="Calibri Light" w:eastAsia="Calibri Light"/>
      <w:color w:val="2E74B5" w:themeColor="accent1" w:themeShade="BF"/>
    </w:rPr>
  </w:style>
  <w:style w:type="character" w:styleId="833" w:customStyle="1">
    <w:name w:val="Заголовок 2 Знак"/>
    <w:basedOn w:val="659"/>
    <w:link w:val="651"/>
    <w:uiPriority w:val="9"/>
    <w:semiHidden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834" w:customStyle="1">
    <w:name w:val="Раздел"/>
    <w:next w:val="835"/>
    <w:link w:val="836"/>
    <w:qFormat/>
    <w:rPr>
      <w:rFonts w:ascii="Times New Roman" w:hAnsi="Times New Roman" w:cs="Times New Roman"/>
      <w:b/>
      <w:caps w:val="false"/>
      <w:smallCaps w:val="false"/>
      <w:color w:val="000000" w:themeColor="text1"/>
      <w:sz w:val="28"/>
      <w:szCs w:val="28"/>
      <w:shd w:val="clear" w:fill="FFFFFF" w:color="FFFFFF" w:themeFill="background1"/>
      <w:lang w:val="ru-RU" w:bidi="ar-SA"/>
    </w:rPr>
    <w:pPr>
      <w:numPr>
        <w:ilvl w:val="0"/>
        <w:numId w:val="1"/>
      </w:numPr>
      <w:contextualSpacing w:val="false"/>
      <w:jc w:val="center"/>
      <w:spacing w:lineRule="auto" w:line="259" w:after="160"/>
      <w:outlineLvl w:val="0"/>
      <w:suppressLineNumbers w:val="0"/>
    </w:pPr>
  </w:style>
  <w:style w:type="paragraph" w:styleId="835" w:customStyle="1">
    <w:name w:val="Подраздел"/>
    <w:basedOn w:val="834"/>
    <w:next w:val="649"/>
    <w:link w:val="837"/>
    <w:qFormat/>
    <w:rPr>
      <w:b/>
      <w:caps w:val="false"/>
      <w:color w:val="000000"/>
      <w:sz w:val="28"/>
      <w:szCs w:val="30"/>
      <w:lang w:eastAsia="ru-RU"/>
    </w:rPr>
    <w:pPr>
      <w:numPr>
        <w:ilvl w:val="1"/>
      </w:numPr>
      <w:contextualSpacing w:val="false"/>
      <w:jc w:val="left"/>
      <w:outlineLvl w:val="1"/>
      <w:suppressLineNumbers w:val="0"/>
    </w:pPr>
  </w:style>
  <w:style w:type="character" w:styleId="836" w:customStyle="1">
    <w:name w:val="Заголовок раздела Знак"/>
    <w:link w:val="834"/>
    <w:rPr>
      <w:caps w:val="false"/>
    </w:rPr>
  </w:style>
  <w:style w:type="character" w:styleId="837" w:customStyle="1">
    <w:name w:val="Заголовок подраздела Знак"/>
    <w:link w:val="835"/>
    <w:rPr>
      <w:sz w:val="28"/>
    </w:rPr>
  </w:style>
  <w:style w:type="paragraph" w:styleId="838">
    <w:name w:val="Plain Text"/>
    <w:rPr>
      <w:rFonts w:ascii="Courier New" w:hAnsi="Courier New" w:cs="Times New Roman" w:eastAsia="Times New Roman"/>
      <w:sz w:val="24"/>
      <w:szCs w:val="24"/>
      <w:lang w:val="ru-RU" w:bidi="ar-SA" w:eastAsia="ru-RU"/>
    </w:rPr>
    <w:pPr>
      <w:jc w:val="both"/>
    </w:pPr>
  </w:style>
  <w:style w:type="character" w:styleId="839" w:customStyle="1">
    <w:name w:val="Код_character"/>
    <w:link w:val="840"/>
  </w:style>
  <w:style w:type="paragraph" w:styleId="840" w:customStyle="1">
    <w:name w:val="Код"/>
    <w:basedOn w:val="649"/>
    <w:next w:val="649"/>
    <w:link w:val="839"/>
    <w:qFormat/>
    <w:rPr>
      <w:rFonts w:ascii="Liberation Mono" w:hAnsi="Liberation Mono" w:cs="Liberation Mono" w:eastAsia="Liberation Mono"/>
      <w:color w:val="000000" w:themeColor="text1"/>
      <w:sz w:val="18"/>
    </w:rPr>
    <w:pPr>
      <w:jc w:val="left"/>
      <w:shd w:val="clear" w:color="auto" w:fill="auto"/>
    </w:pPr>
  </w:style>
  <w:style w:type="character" w:styleId="1_278" w:customStyle="1">
    <w:name w:val="Ненумерованный раздел_character"/>
    <w:link w:val="1_277"/>
    <w:rPr>
      <w:rFonts w:ascii="Times New Roman" w:hAnsi="Times New Roman"/>
      <w:caps/>
      <w:smallCaps w:val="false"/>
    </w:rPr>
  </w:style>
  <w:style w:type="paragraph" w:styleId="1_277" w:customStyle="1">
    <w:name w:val="Ненумерованный раздел"/>
    <w:basedOn w:val="834"/>
    <w:link w:val="1_278"/>
    <w:qFormat/>
    <w:rPr>
      <w:rFonts w:ascii="Times New Roman" w:hAnsi="Times New Roman"/>
      <w:caps/>
      <w:smallCaps w:val="false"/>
    </w:rPr>
    <w:pPr>
      <w:numPr>
        <w:ilvl w:val="0"/>
        <w:numId w:val="0"/>
      </w:numPr>
      <w:contextualSpacing w:val="false"/>
      <w:jc w:val="center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лаба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 Федорович</dc:creator>
  <cp:revision>8</cp:revision>
  <dcterms:created xsi:type="dcterms:W3CDTF">2020-12-29T13:05:00Z</dcterms:created>
  <dcterms:modified xsi:type="dcterms:W3CDTF">2021-04-20T22:25:29Z</dcterms:modified>
</cp:coreProperties>
</file>